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3DC" w:rsidRDefault="00D75880">
      <w:pPr>
        <w:spacing w:after="0" w:line="240" w:lineRule="auto"/>
        <w:rPr>
          <w:b/>
        </w:rPr>
      </w:pPr>
      <w:r>
        <w:rPr>
          <w:b/>
        </w:rPr>
        <w:t>${NAME}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DOB: </w:t>
      </w:r>
      <w:r w:rsidR="00D75880">
        <w:rPr>
          <w:b/>
        </w:rPr>
        <w:t>${DOB}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PPID: </w:t>
      </w:r>
      <w:r w:rsidR="00D75880">
        <w:rPr>
          <w:b/>
        </w:rPr>
        <w:t>${PPID}</w:t>
      </w:r>
    </w:p>
    <w:p w:rsidR="009E63DC" w:rsidRDefault="00BD468B">
      <w:pPr>
        <w:spacing w:after="0" w:line="240" w:lineRule="auto"/>
        <w:rPr>
          <w:b/>
        </w:rPr>
      </w:pPr>
      <w:r>
        <w:rPr>
          <w:b/>
        </w:rPr>
        <w:t xml:space="preserve">SID:  </w:t>
      </w:r>
      <w:r w:rsidR="00D75880">
        <w:rPr>
          <w:b/>
        </w:rPr>
        <w:t>${SID}</w:t>
      </w:r>
    </w:p>
    <w:p w:rsidR="009E63DC" w:rsidRDefault="009E63DC">
      <w:pPr>
        <w:spacing w:after="0" w:line="240" w:lineRule="auto"/>
        <w:rPr>
          <w:b/>
        </w:rPr>
      </w:pPr>
    </w:p>
    <w:tbl>
      <w:tblPr>
        <w:tblW w:w="1207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38"/>
        <w:gridCol w:w="1260"/>
        <w:gridCol w:w="1080"/>
        <w:gridCol w:w="1620"/>
        <w:gridCol w:w="1440"/>
        <w:gridCol w:w="1080"/>
        <w:gridCol w:w="1260"/>
        <w:gridCol w:w="926"/>
        <w:gridCol w:w="874"/>
      </w:tblGrid>
      <w:tr w:rsidR="009E63DC">
        <w:tblPrEx>
          <w:tblCellMar>
            <w:top w:w="0" w:type="dxa"/>
            <w:bottom w:w="0" w:type="dxa"/>
          </w:tblCellMar>
        </w:tblPrEx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Case Number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Uploaded Docket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OTN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Action Taken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Costs/Fines*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Unpaid Bail**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Date Order Received</w:t>
            </w: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PSP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BD46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Local Police</w:t>
            </w:r>
          </w:p>
        </w:tc>
      </w:tr>
      <w:tr w:rsidR="009E63DC">
        <w:tblPrEx>
          <w:tblCellMar>
            <w:top w:w="0" w:type="dxa"/>
            <w:bottom w:w="0" w:type="dxa"/>
          </w:tblCellMar>
        </w:tblPrEx>
        <w:tc>
          <w:tcPr>
            <w:tcW w:w="2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D75880">
            <w:pPr>
              <w:spacing w:after="0" w:line="240" w:lineRule="auto"/>
            </w:pPr>
            <w:r>
              <w:t>${DOCKET}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D75880" w:rsidP="00D75880">
            <w:pPr>
              <w:spacing w:after="0" w:line="240" w:lineRule="auto"/>
            </w:pPr>
            <w:r>
              <w:t>${PDFNAME}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D75880" w:rsidP="00D75880">
            <w:pPr>
              <w:spacing w:after="0" w:line="240" w:lineRule="auto"/>
            </w:pPr>
            <w:r>
              <w:t>${OTN}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D75880" w:rsidP="00D75880">
            <w:pPr>
              <w:spacing w:after="0" w:line="240" w:lineRule="auto"/>
            </w:pPr>
            <w:r>
              <w:t>${EXPUNGEMENT_TYPE}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D75880">
            <w:pPr>
              <w:spacing w:after="0" w:line="240" w:lineRule="auto"/>
            </w:pPr>
            <w:r>
              <w:t>${UNPAID_COSTS}</w:t>
            </w:r>
          </w:p>
          <w:p w:rsidR="009E63DC" w:rsidRDefault="009E63DC">
            <w:pPr>
              <w:spacing w:after="0" w:line="240" w:lineRule="auto"/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E63DC" w:rsidRDefault="00D75880" w:rsidP="00D75880">
            <w:pPr>
              <w:spacing w:after="0" w:line="240" w:lineRule="auto"/>
            </w:pPr>
            <w:r>
              <w:t>${BAIL}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9E63DC">
            <w:pPr>
              <w:spacing w:after="0" w:line="240" w:lineRule="auto"/>
            </w:pPr>
          </w:p>
        </w:tc>
        <w:tc>
          <w:tcPr>
            <w:tcW w:w="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9E63DC">
            <w:pPr>
              <w:spacing w:after="0" w:line="240" w:lineRule="auto"/>
            </w:pP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9E63DC" w:rsidRDefault="009E63DC">
            <w:pPr>
              <w:spacing w:after="0" w:line="240" w:lineRule="auto"/>
            </w:pPr>
            <w:bookmarkStart w:id="0" w:name="_GoBack"/>
            <w:bookmarkEnd w:id="0"/>
          </w:p>
        </w:tc>
      </w:tr>
    </w:tbl>
    <w:p w:rsidR="009E63DC" w:rsidRDefault="009E63DC">
      <w:pPr>
        <w:spacing w:after="0" w:line="240" w:lineRule="auto"/>
        <w:rPr>
          <w:b/>
        </w:rPr>
      </w:pPr>
    </w:p>
    <w:p w:rsidR="009E63DC" w:rsidRDefault="009E63DC">
      <w:pPr>
        <w:spacing w:after="0" w:line="240" w:lineRule="auto"/>
        <w:rPr>
          <w:b/>
        </w:rPr>
      </w:pPr>
    </w:p>
    <w:p w:rsidR="009E63DC" w:rsidRDefault="00BD468B">
      <w:pPr>
        <w:spacing w:after="0" w:line="240" w:lineRule="auto"/>
      </w:pPr>
      <w:r>
        <w:t>NOTE:</w:t>
      </w:r>
    </w:p>
    <w:p w:rsidR="009E63DC" w:rsidRDefault="00BD468B">
      <w:pPr>
        <w:spacing w:after="0" w:line="240" w:lineRule="auto"/>
      </w:pPr>
      <w:r>
        <w:t>* Unpaid Costs/Fines only includes unpaid costs and fines on the CP case if a CP and MC case were combined.</w:t>
      </w:r>
    </w:p>
    <w:p w:rsidR="009E63DC" w:rsidRDefault="00BD468B">
      <w:pPr>
        <w:spacing w:after="0" w:line="240" w:lineRule="auto"/>
      </w:pPr>
      <w:r>
        <w:t xml:space="preserve">** Unpaid Bail includes all bail that may </w:t>
      </w:r>
      <w:r>
        <w:t>be owed on any MC case or CP case, even if the cases have been combined.  If $a is owed in bail on one MC, $b on another MC, and $c on a CP case and all cases are combined into one expungement, unpaid bail will equal $a+$b+$c.</w:t>
      </w:r>
    </w:p>
    <w:sectPr w:rsidR="009E63DC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468B" w:rsidRDefault="00BD468B">
      <w:pPr>
        <w:spacing w:after="0" w:line="240" w:lineRule="auto"/>
      </w:pPr>
      <w:r>
        <w:separator/>
      </w:r>
    </w:p>
  </w:endnote>
  <w:endnote w:type="continuationSeparator" w:id="0">
    <w:p w:rsidR="00BD468B" w:rsidRDefault="00BD46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468B" w:rsidRDefault="00BD468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BD468B" w:rsidRDefault="00BD46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9E63DC"/>
    <w:rsid w:val="003B1057"/>
    <w:rsid w:val="009E63DC"/>
    <w:rsid w:val="00BD468B"/>
    <w:rsid w:val="00D7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DB69DE5-6D4A-4951-AD65-DE19CB4B5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Michael Hollander</cp:lastModifiedBy>
  <cp:revision>3</cp:revision>
  <dcterms:created xsi:type="dcterms:W3CDTF">2016-01-08T02:57:00Z</dcterms:created>
  <dcterms:modified xsi:type="dcterms:W3CDTF">2016-01-08T02:59:00Z</dcterms:modified>
</cp:coreProperties>
</file>